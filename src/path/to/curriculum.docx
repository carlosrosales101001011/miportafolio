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"/>
        <w:gridCol w:w="2833"/>
        <w:gridCol w:w="1492"/>
        <w:gridCol w:w="603"/>
        <w:gridCol w:w="3219"/>
        <w:gridCol w:w="2394"/>
      </w:tblGrid>
      <w:tr w:rsidR="00086FE3" w:rsidRPr="00164510" w14:paraId="6CACB74F" w14:textId="77777777" w:rsidTr="00B4170C">
        <w:trPr>
          <w:trHeight w:val="1393"/>
        </w:trPr>
        <w:tc>
          <w:tcPr>
            <w:tcW w:w="2853" w:type="dxa"/>
            <w:gridSpan w:val="2"/>
          </w:tcPr>
          <w:p w14:paraId="5E5EAC35" w14:textId="24853A0A" w:rsidR="004B4147" w:rsidRPr="00164510" w:rsidRDefault="00411FE7" w:rsidP="004B4147">
            <w:pPr>
              <w:pStyle w:val="Logotipo"/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4384" behindDoc="0" locked="0" layoutInCell="1" allowOverlap="1" wp14:anchorId="26106927" wp14:editId="5E9EB6A3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2945" cy="1222945"/>
                  <wp:effectExtent l="0" t="0" r="0" b="0"/>
                  <wp:wrapNone/>
                  <wp:docPr id="24" name="Imagen 24" descr="Hombre con barba y bigot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Hombre con barba y bigote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945" cy="122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07" w:type="dxa"/>
            <w:gridSpan w:val="4"/>
            <w:tcBorders>
              <w:bottom w:val="single" w:sz="4" w:space="0" w:color="FFFFFF" w:themeColor="background1"/>
            </w:tcBorders>
          </w:tcPr>
          <w:p w14:paraId="58C8B080" w14:textId="77777777" w:rsidR="00411FE7" w:rsidRPr="00092E6C" w:rsidRDefault="00411FE7" w:rsidP="00A21AF8">
            <w:pPr>
              <w:pStyle w:val="Subttulo"/>
              <w:rPr>
                <w:sz w:val="68"/>
                <w:szCs w:val="68"/>
              </w:rPr>
            </w:pPr>
            <w:r w:rsidRPr="00092E6C">
              <w:rPr>
                <w:sz w:val="68"/>
                <w:szCs w:val="68"/>
              </w:rPr>
              <w:t xml:space="preserve">Carlos Kenedy </w:t>
            </w:r>
          </w:p>
          <w:p w14:paraId="58987AD2" w14:textId="7F8D9A8A" w:rsidR="00092E6C" w:rsidRPr="00092E6C" w:rsidRDefault="00411FE7" w:rsidP="00092E6C">
            <w:pPr>
              <w:pStyle w:val="Subttulo"/>
              <w:rPr>
                <w:sz w:val="68"/>
                <w:szCs w:val="68"/>
              </w:rPr>
            </w:pPr>
            <w:r w:rsidRPr="00092E6C">
              <w:rPr>
                <w:sz w:val="68"/>
                <w:szCs w:val="68"/>
              </w:rPr>
              <w:t>Rosales Morales</w:t>
            </w:r>
          </w:p>
        </w:tc>
      </w:tr>
      <w:tr w:rsidR="00086FE3" w:rsidRPr="00164510" w14:paraId="754F2BE4" w14:textId="77777777" w:rsidTr="00B4170C">
        <w:trPr>
          <w:trHeight w:val="450"/>
        </w:trPr>
        <w:tc>
          <w:tcPr>
            <w:tcW w:w="2853" w:type="dxa"/>
            <w:gridSpan w:val="2"/>
          </w:tcPr>
          <w:p w14:paraId="3901368E" w14:textId="77777777" w:rsidR="00A21AF8" w:rsidRPr="00164510" w:rsidRDefault="00A21AF8" w:rsidP="000161E1"/>
        </w:tc>
        <w:tc>
          <w:tcPr>
            <w:tcW w:w="7707" w:type="dxa"/>
            <w:gridSpan w:val="4"/>
            <w:tcBorders>
              <w:top w:val="single" w:sz="4" w:space="0" w:color="FFFFFF" w:themeColor="background1"/>
            </w:tcBorders>
          </w:tcPr>
          <w:p w14:paraId="7E96ABF1" w14:textId="29EFC572" w:rsidR="00A21AF8" w:rsidRPr="00164510" w:rsidRDefault="00411FE7" w:rsidP="00A21AF8">
            <w:pPr>
              <w:pStyle w:val="Puesto"/>
            </w:pPr>
            <w:r>
              <w:t>TECNICO EN COMPUTACION E INFORMATICA</w:t>
            </w:r>
          </w:p>
        </w:tc>
      </w:tr>
      <w:tr w:rsidR="00086FE3" w:rsidRPr="00164510" w14:paraId="1DC0697A" w14:textId="77777777" w:rsidTr="00B4170C">
        <w:trPr>
          <w:trHeight w:val="628"/>
        </w:trPr>
        <w:tc>
          <w:tcPr>
            <w:tcW w:w="2853" w:type="dxa"/>
            <w:gridSpan w:val="2"/>
          </w:tcPr>
          <w:p w14:paraId="7953C708" w14:textId="77777777" w:rsidR="007772B1" w:rsidRPr="00164510" w:rsidRDefault="007772B1" w:rsidP="00A21AF8"/>
        </w:tc>
        <w:tc>
          <w:tcPr>
            <w:tcW w:w="7707" w:type="dxa"/>
            <w:gridSpan w:val="4"/>
          </w:tcPr>
          <w:p w14:paraId="1E076BD4" w14:textId="77777777" w:rsidR="007772B1" w:rsidRPr="00164510" w:rsidRDefault="007772B1" w:rsidP="00A21AF8">
            <w:pPr>
              <w:pStyle w:val="Puesto"/>
            </w:pPr>
          </w:p>
        </w:tc>
      </w:tr>
      <w:tr w:rsidR="00086FE3" w:rsidRPr="00164510" w14:paraId="6C76A016" w14:textId="77777777" w:rsidTr="00F15FD1">
        <w:trPr>
          <w:trHeight w:val="817"/>
        </w:trPr>
        <w:tc>
          <w:tcPr>
            <w:tcW w:w="20" w:type="dxa"/>
            <w:vAlign w:val="center"/>
          </w:tcPr>
          <w:p w14:paraId="799B2F67" w14:textId="1A22475D" w:rsidR="00BF0DAF" w:rsidRPr="00164510" w:rsidRDefault="00BF0DAF" w:rsidP="00BF0DAF">
            <w:pPr>
              <w:pStyle w:val="Contacto"/>
            </w:pPr>
          </w:p>
        </w:tc>
        <w:tc>
          <w:tcPr>
            <w:tcW w:w="4324" w:type="dxa"/>
            <w:gridSpan w:val="2"/>
            <w:vAlign w:val="center"/>
          </w:tcPr>
          <w:p w14:paraId="186B3119" w14:textId="77777777" w:rsidR="00092E6C" w:rsidRDefault="00B4170C" w:rsidP="00BF0DAF">
            <w:pPr>
              <w:pStyle w:val="Contacto"/>
            </w:pPr>
            <w:r w:rsidRPr="00F15FD1">
              <w:rPr>
                <w:b/>
                <w:bCs/>
              </w:rPr>
              <w:t>Teléfono</w:t>
            </w:r>
            <w:r w:rsidR="00092E6C" w:rsidRPr="00F15FD1">
              <w:rPr>
                <w:b/>
                <w:bCs/>
              </w:rPr>
              <w:t>:</w:t>
            </w:r>
            <w:r>
              <w:t xml:space="preserve"> </w:t>
            </w:r>
            <w:r w:rsidR="00BF3474" w:rsidRPr="00B4170C">
              <w:t>933102718</w:t>
            </w:r>
          </w:p>
          <w:p w14:paraId="064E176D" w14:textId="77777777" w:rsidR="009E4CA9" w:rsidRDefault="009E4CA9" w:rsidP="00BF0DAF">
            <w:pPr>
              <w:pStyle w:val="Contacto"/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</w:pPr>
            <w:r w:rsidRPr="009E4CA9">
              <w:rPr>
                <w:b/>
                <w:bCs/>
              </w:rPr>
              <w:t>LinkedIn:</w:t>
            </w:r>
            <w:r>
              <w:rPr>
                <w:b/>
                <w:bCs/>
              </w:rPr>
              <w:t xml:space="preserve"> </w:t>
            </w: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</w:t>
            </w:r>
          </w:p>
          <w:p w14:paraId="51768A90" w14:textId="52F118B7" w:rsidR="009E4CA9" w:rsidRPr="009E4CA9" w:rsidRDefault="009E4CA9" w:rsidP="00BF0DAF">
            <w:pPr>
              <w:pStyle w:val="Contacto"/>
              <w:rPr>
                <w:b/>
                <w:bCs/>
              </w:rPr>
            </w:pP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/in/</w:t>
            </w:r>
            <w:proofErr w:type="spellStart"/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carlos</w:t>
            </w:r>
            <w:proofErr w:type="spellEnd"/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-rosales-morales</w:t>
            </w:r>
            <w:r>
              <w:rPr>
                <w:b/>
                <w:bCs/>
              </w:rPr>
              <w:t xml:space="preserve"> </w:t>
            </w:r>
            <w:r w:rsidRPr="009E4CA9">
              <w:rPr>
                <w:b/>
                <w:bCs/>
              </w:rPr>
              <w:t xml:space="preserve"> </w:t>
            </w:r>
          </w:p>
        </w:tc>
        <w:tc>
          <w:tcPr>
            <w:tcW w:w="603" w:type="dxa"/>
          </w:tcPr>
          <w:p w14:paraId="4BAE91CD" w14:textId="77777777" w:rsidR="00BF0DAF" w:rsidRPr="00164510" w:rsidRDefault="00BF0DAF" w:rsidP="00BF0DAF"/>
        </w:tc>
        <w:tc>
          <w:tcPr>
            <w:tcW w:w="5613" w:type="dxa"/>
            <w:gridSpan w:val="2"/>
            <w:vMerge w:val="restart"/>
          </w:tcPr>
          <w:p w14:paraId="031C3700" w14:textId="0D153C0C" w:rsidR="00BF0DAF" w:rsidRPr="00164510" w:rsidRDefault="00092E6C" w:rsidP="00BF0DAF">
            <w:pPr>
              <w:pStyle w:val="Ttulo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980E12D" wp14:editId="6A18AB1C">
                      <wp:simplePos x="0" y="0"/>
                      <wp:positionH relativeFrom="column">
                        <wp:posOffset>-541020</wp:posOffset>
                      </wp:positionH>
                      <wp:positionV relativeFrom="paragraph">
                        <wp:posOffset>156210</wp:posOffset>
                      </wp:positionV>
                      <wp:extent cx="4425950" cy="1466850"/>
                      <wp:effectExtent l="0" t="0" r="0" b="0"/>
                      <wp:wrapNone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25950" cy="146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5CA10" w14:textId="04E4894A" w:rsidR="00BF3474" w:rsidRDefault="00BF3474" w:rsidP="00BF3474">
                                  <w:pPr>
                                    <w:pStyle w:val="Ttulo1"/>
                                  </w:pPr>
                                  <w:r>
                                    <w:t>acerca de mi</w:t>
                                  </w:r>
                                </w:p>
                                <w:p w14:paraId="39B04006" w14:textId="6ADB344C" w:rsidR="00BF3474" w:rsidRPr="00BF3474" w:rsidRDefault="00BF3474" w:rsidP="00BF347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 xml:space="preserve">Estudiante trabajador en busca de empleo. preparado para utilizar mis habilidades y pasión para impulsar la misión de una compañía. tecnológicamente hábil. aporto una actitud positiva y la voluntad y motivación para aprender nuevos programas. </w:t>
                                  </w:r>
                                </w:p>
                                <w:p w14:paraId="4E738D43" w14:textId="77777777" w:rsidR="00BF3474" w:rsidRPr="00BF3474" w:rsidRDefault="00BF3474" w:rsidP="00BF3474"/>
                                <w:p w14:paraId="79DF2CF5" w14:textId="25BF8142" w:rsidR="00BF3474" w:rsidRPr="00BF3474" w:rsidRDefault="00BF3474" w:rsidP="00BF3474"/>
                                <w:p w14:paraId="7EB59CC7" w14:textId="77777777" w:rsidR="00BF3474" w:rsidRDefault="00BF3474" w:rsidP="00BF347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80E1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42.6pt;margin-top:12.3pt;width:348.5pt;height:11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" stroked="f">
                      <v:textbox>
                        <w:txbxContent>
                          <w:p w14:paraId="22D5CA10" w14:textId="04E4894A" w:rsidR="00BF3474" w:rsidRDefault="00BF3474" w:rsidP="00BF3474">
                            <w:pPr>
                              <w:pStyle w:val="Ttulo1"/>
                            </w:pPr>
                            <w:r>
                              <w:t>acerca de mi</w:t>
                            </w:r>
                          </w:p>
                          <w:p w14:paraId="39B04006" w14:textId="6ADB344C" w:rsidR="00BF3474" w:rsidRPr="00BF3474" w:rsidRDefault="00BF3474" w:rsidP="00BF34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 xml:space="preserve">Estudiante trabajador en busca de empleo. preparado para utilizar mis habilidades y pasión para impulsar la misión de una compañía. tecnológicamente hábil. aporto una actitud positiva y la voluntad y motivación para aprender nuevos programas. </w:t>
                            </w:r>
                          </w:p>
                          <w:p w14:paraId="4E738D43" w14:textId="77777777" w:rsidR="00BF3474" w:rsidRPr="00BF3474" w:rsidRDefault="00BF3474" w:rsidP="00BF3474"/>
                          <w:p w14:paraId="79DF2CF5" w14:textId="25BF8142" w:rsidR="00BF3474" w:rsidRPr="00BF3474" w:rsidRDefault="00BF3474" w:rsidP="00BF3474"/>
                          <w:p w14:paraId="7EB59CC7" w14:textId="77777777" w:rsidR="00BF3474" w:rsidRDefault="00BF3474" w:rsidP="00BF347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86FE3" w:rsidRPr="00164510" w14:paraId="2B67645E" w14:textId="77777777" w:rsidTr="00B4170C">
        <w:trPr>
          <w:trHeight w:val="555"/>
        </w:trPr>
        <w:tc>
          <w:tcPr>
            <w:tcW w:w="19" w:type="dxa"/>
            <w:vAlign w:val="center"/>
          </w:tcPr>
          <w:p w14:paraId="1DE868D4" w14:textId="0AF95443" w:rsidR="00BF0DAF" w:rsidRPr="00164510" w:rsidRDefault="00BF0DAF" w:rsidP="00BF0DAF">
            <w:pPr>
              <w:pStyle w:val="Contacto"/>
            </w:pPr>
          </w:p>
        </w:tc>
        <w:tc>
          <w:tcPr>
            <w:tcW w:w="4325" w:type="dxa"/>
            <w:gridSpan w:val="2"/>
            <w:vAlign w:val="center"/>
          </w:tcPr>
          <w:p w14:paraId="47FDA18E" w14:textId="587CE6F6" w:rsidR="00092E6C" w:rsidRPr="00F15FD1" w:rsidRDefault="00092E6C" w:rsidP="00BF0DAF">
            <w:pPr>
              <w:pStyle w:val="Contacto"/>
              <w:rPr>
                <w:b/>
                <w:bCs/>
              </w:rPr>
            </w:pPr>
            <w:r w:rsidRPr="00F15FD1">
              <w:rPr>
                <w:b/>
                <w:bCs/>
              </w:rPr>
              <w:t>Correo:</w:t>
            </w:r>
          </w:p>
          <w:p w14:paraId="4CD9D8D4" w14:textId="77777777" w:rsidR="00B4170C" w:rsidRDefault="00B4170C" w:rsidP="00BF0DAF">
            <w:pPr>
              <w:pStyle w:val="Contacto"/>
            </w:pPr>
            <w:r w:rsidRPr="00B4170C">
              <w:t>Carlosrosales21092002</w:t>
            </w:r>
          </w:p>
          <w:p w14:paraId="780A48BB" w14:textId="33AE9D6B" w:rsidR="00BF0DAF" w:rsidRPr="00092E6C" w:rsidRDefault="00B4170C" w:rsidP="00BF0DAF">
            <w:pPr>
              <w:pStyle w:val="Contacto"/>
              <w:rPr>
                <w:color w:val="FE0066" w:themeColor="hyperlink"/>
                <w:u w:val="single"/>
              </w:rPr>
            </w:pPr>
            <w:r w:rsidRPr="00B4170C">
              <w:t>@hotmail.com</w:t>
            </w:r>
          </w:p>
        </w:tc>
        <w:tc>
          <w:tcPr>
            <w:tcW w:w="603" w:type="dxa"/>
          </w:tcPr>
          <w:p w14:paraId="3D952538" w14:textId="77777777" w:rsidR="00BF0DAF" w:rsidRPr="00164510" w:rsidRDefault="00BF0DAF" w:rsidP="00BF0DAF"/>
        </w:tc>
        <w:tc>
          <w:tcPr>
            <w:tcW w:w="5613" w:type="dxa"/>
            <w:gridSpan w:val="2"/>
            <w:vMerge/>
          </w:tcPr>
          <w:p w14:paraId="1DC1B5C7" w14:textId="77777777" w:rsidR="00BF0DAF" w:rsidRPr="00164510" w:rsidRDefault="00BF0DAF" w:rsidP="00BF0DAF"/>
        </w:tc>
      </w:tr>
      <w:tr w:rsidR="00086FE3" w:rsidRPr="00164510" w14:paraId="6A0CE862" w14:textId="77777777" w:rsidTr="00F15FD1">
        <w:trPr>
          <w:trHeight w:val="1606"/>
        </w:trPr>
        <w:tc>
          <w:tcPr>
            <w:tcW w:w="19" w:type="dxa"/>
            <w:vAlign w:val="center"/>
          </w:tcPr>
          <w:p w14:paraId="38823228" w14:textId="2F05C23C" w:rsidR="00CD2FD2" w:rsidRPr="00164510" w:rsidRDefault="00CD2FD2" w:rsidP="00CD2FD2">
            <w:pPr>
              <w:pStyle w:val="Contacto"/>
            </w:pPr>
          </w:p>
        </w:tc>
        <w:tc>
          <w:tcPr>
            <w:tcW w:w="4325" w:type="dxa"/>
            <w:gridSpan w:val="2"/>
            <w:vAlign w:val="center"/>
          </w:tcPr>
          <w:p w14:paraId="296BBA10" w14:textId="122E28D2" w:rsidR="00092E6C" w:rsidRPr="00F15FD1" w:rsidRDefault="00092E6C" w:rsidP="00CD2FD2">
            <w:pPr>
              <w:pStyle w:val="Contacto"/>
              <w:rPr>
                <w:b/>
                <w:bCs/>
              </w:rPr>
            </w:pPr>
            <w:r w:rsidRPr="00F15FD1">
              <w:rPr>
                <w:b/>
                <w:bCs/>
              </w:rPr>
              <w:t>Ubicación:</w:t>
            </w:r>
          </w:p>
          <w:p w14:paraId="272D60BB" w14:textId="77777777" w:rsidR="00F15FD1" w:rsidRDefault="00F15FD1" w:rsidP="00CD2FD2">
            <w:pPr>
              <w:pStyle w:val="Contacto"/>
            </w:pPr>
            <w:r>
              <w:t>Av. Gral. Eugenio Garzón 767/</w:t>
            </w:r>
          </w:p>
          <w:p w14:paraId="78D42FAC" w14:textId="67E3BF43" w:rsidR="00CD2FD2" w:rsidRDefault="00411FE7" w:rsidP="00CD2FD2">
            <w:pPr>
              <w:pStyle w:val="Contacto"/>
            </w:pPr>
            <w:r>
              <w:t>Jesús</w:t>
            </w:r>
            <w:r w:rsidR="005E1E79">
              <w:t xml:space="preserve"> </w:t>
            </w:r>
            <w:r>
              <w:t>María</w:t>
            </w:r>
            <w:r w:rsidR="005E1E79">
              <w:t xml:space="preserve"> / Lima / </w:t>
            </w:r>
            <w:r>
              <w:t>Perú</w:t>
            </w:r>
          </w:p>
          <w:p w14:paraId="75CAF15C" w14:textId="06770DAB" w:rsidR="00411FE7" w:rsidRPr="00164510" w:rsidRDefault="00000000" w:rsidP="00411FE7">
            <w:pPr>
              <w:spacing w:after="0" w:line="240" w:lineRule="auto"/>
              <w:outlineLvl w:val="8"/>
            </w:pPr>
            <w:hyperlink r:id="rId11" w:history="1"/>
          </w:p>
        </w:tc>
        <w:tc>
          <w:tcPr>
            <w:tcW w:w="603" w:type="dxa"/>
          </w:tcPr>
          <w:p w14:paraId="059A458B" w14:textId="77777777" w:rsidR="00CD2FD2" w:rsidRPr="00164510" w:rsidRDefault="00CD2FD2" w:rsidP="00CD2FD2"/>
        </w:tc>
        <w:tc>
          <w:tcPr>
            <w:tcW w:w="3219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A6AA75D" w14:textId="1F90B24F" w:rsidR="00CD2FD2" w:rsidRPr="00BF3474" w:rsidRDefault="00CD2FD2" w:rsidP="00BF3474">
            <w:pPr>
              <w:jc w:val="center"/>
            </w:pPr>
          </w:p>
        </w:tc>
        <w:tc>
          <w:tcPr>
            <w:tcW w:w="2394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8A3414D" w14:textId="77777777" w:rsidR="00CD2FD2" w:rsidRPr="00164510" w:rsidRDefault="00CD2FD2" w:rsidP="00114258"/>
        </w:tc>
      </w:tr>
      <w:tr w:rsidR="00086FE3" w:rsidRPr="00164510" w14:paraId="1AA8772C" w14:textId="77777777" w:rsidTr="00B4170C">
        <w:trPr>
          <w:trHeight w:val="50"/>
        </w:trPr>
        <w:tc>
          <w:tcPr>
            <w:tcW w:w="4344" w:type="dxa"/>
            <w:gridSpan w:val="3"/>
          </w:tcPr>
          <w:p w14:paraId="1AA0B9B5" w14:textId="012A254B" w:rsidR="00CD2FD2" w:rsidRPr="00164510" w:rsidRDefault="00CB1C06" w:rsidP="00CD2FD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1673CD" wp14:editId="0C72F5AE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179070</wp:posOffset>
                      </wp:positionV>
                      <wp:extent cx="2152098" cy="2930236"/>
                      <wp:effectExtent l="0" t="0" r="0" b="0"/>
                      <wp:wrapNone/>
                      <wp:docPr id="37" name="Cuadro de texto 1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122A79F-82DC-41FF-89A7-9190F00BCC2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2098" cy="29302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58F52F9" w14:textId="4BCAF8D5" w:rsidR="00BF3474" w:rsidRPr="00BF3474" w:rsidRDefault="005E1E79" w:rsidP="00BF3474">
                                  <w:pPr>
                                    <w:pStyle w:val="Ttulo1"/>
                                    <w:rPr>
                                      <w:rFonts w:eastAsiaTheme="minorHAnsi" w:cstheme="minorBidi"/>
                                      <w:caps w:val="0"/>
                                      <w:color w:val="262626" w:themeColor="text1" w:themeTint="D9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="00BF3474">
                                    <w:t>APTITUDES</w:t>
                                  </w:r>
                                </w:p>
                                <w:p w14:paraId="166F0CE0" w14:textId="6D335FF2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Microsoft EXCEL – BASICO</w:t>
                                  </w:r>
                                </w:p>
                                <w:p w14:paraId="3D4DAEF0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HTML Y CSS - INTERMEDIO</w:t>
                                  </w:r>
                                </w:p>
                                <w:p w14:paraId="683D048D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JAVASCRIPT - INTERMEDIO</w:t>
                                  </w:r>
                                </w:p>
                                <w:p w14:paraId="07E48D7C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REACT – INTERMEDIO</w:t>
                                  </w:r>
                                </w:p>
                                <w:p w14:paraId="661495FA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NODE – INTERMEDIO</w:t>
                                  </w:r>
                                </w:p>
                                <w:p w14:paraId="3ECA800C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MONGODB – INTERMEDIO</w:t>
                                  </w:r>
                                </w:p>
                                <w:p w14:paraId="799F193C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SQL – INTERMEDIO</w:t>
                                  </w:r>
                                </w:p>
                                <w:p w14:paraId="6797FA92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C#  -</w:t>
                                  </w:r>
                                  <w:proofErr w:type="gramEnd"/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 xml:space="preserve">  BASICO</w:t>
                                  </w:r>
                                </w:p>
                                <w:p w14:paraId="4C74A2E8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PHP – BASICO</w:t>
                                  </w:r>
                                </w:p>
                                <w:p w14:paraId="319A7F64" w14:textId="77777777" w:rsidR="00BF3474" w:rsidRPr="00BF3474" w:rsidRDefault="00BF3474" w:rsidP="00BF3474">
                                  <w:p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F3474">
                                    <w:rPr>
                                      <w:sz w:val="20"/>
                                      <w:szCs w:val="20"/>
                                    </w:rPr>
                                    <w:t>JAVA - INTERMEDIO</w:t>
                                  </w:r>
                                </w:p>
                                <w:p w14:paraId="0F15E264" w14:textId="77777777" w:rsidR="00BF3474" w:rsidRPr="00BF3474" w:rsidRDefault="00BF3474" w:rsidP="00BF3474">
                                  <w:pPr>
                                    <w:pStyle w:val="Aptitud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559ADF9B" w14:textId="77777777" w:rsidR="00BF3474" w:rsidRPr="00BF3474" w:rsidRDefault="00BF3474" w:rsidP="00BF34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673CD" id="Cuadro de texto 119" o:spid="_x0000_s1027" type="#_x0000_t202" style="position:absolute;margin-left:0;margin-top:14.1pt;width:169.45pt;height:2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" filled="f" stroked="f">
                      <v:textbox inset="0,0,0,0">
                        <w:txbxContent>
                          <w:p w14:paraId="758F52F9" w14:textId="4BCAF8D5" w:rsidR="00BF3474" w:rsidRPr="00BF3474" w:rsidRDefault="005E1E79" w:rsidP="00BF3474">
                            <w:pPr>
                              <w:pStyle w:val="Ttulo1"/>
                              <w:rPr>
                                <w:rFonts w:eastAsiaTheme="minorHAnsi" w:cstheme="minorBidi"/>
                                <w:caps w:val="0"/>
                                <w:color w:val="262626" w:themeColor="text1" w:themeTint="D9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r w:rsidR="00BF3474">
                              <w:t>APTITUDES</w:t>
                            </w:r>
                          </w:p>
                          <w:p w14:paraId="166F0CE0" w14:textId="6D335FF2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Microsoft EXCEL – BASICO</w:t>
                            </w:r>
                          </w:p>
                          <w:p w14:paraId="3D4DAEF0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HTML Y CSS - INTERMEDIO</w:t>
                            </w:r>
                          </w:p>
                          <w:p w14:paraId="683D048D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JAVASCRIPT - INTERMEDIO</w:t>
                            </w:r>
                          </w:p>
                          <w:p w14:paraId="07E48D7C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REACT – INTERMEDIO</w:t>
                            </w:r>
                          </w:p>
                          <w:p w14:paraId="661495FA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NODE – INTERMEDIO</w:t>
                            </w:r>
                          </w:p>
                          <w:p w14:paraId="3ECA800C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MONGODB – INTERMEDIO</w:t>
                            </w:r>
                          </w:p>
                          <w:p w14:paraId="799F193C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SQL – INTERMEDIO</w:t>
                            </w:r>
                          </w:p>
                          <w:p w14:paraId="6797FA92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3474">
                              <w:rPr>
                                <w:sz w:val="20"/>
                                <w:szCs w:val="20"/>
                              </w:rPr>
                              <w:t>C#  -</w:t>
                            </w:r>
                            <w:proofErr w:type="gramEnd"/>
                            <w:r w:rsidRPr="00BF3474">
                              <w:rPr>
                                <w:sz w:val="20"/>
                                <w:szCs w:val="20"/>
                              </w:rPr>
                              <w:t xml:space="preserve">  BASICO</w:t>
                            </w:r>
                          </w:p>
                          <w:p w14:paraId="4C74A2E8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PHP – BASICO</w:t>
                            </w:r>
                          </w:p>
                          <w:p w14:paraId="319A7F64" w14:textId="77777777" w:rsidR="00BF3474" w:rsidRPr="00BF3474" w:rsidRDefault="00BF3474" w:rsidP="00BF34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F3474">
                              <w:rPr>
                                <w:sz w:val="20"/>
                                <w:szCs w:val="20"/>
                              </w:rPr>
                              <w:t>JAVA - INTERMEDIO</w:t>
                            </w:r>
                          </w:p>
                          <w:p w14:paraId="0F15E264" w14:textId="77777777" w:rsidR="00BF3474" w:rsidRPr="00BF3474" w:rsidRDefault="00BF3474" w:rsidP="00BF3474">
                            <w:pPr>
                              <w:pStyle w:val="Aptitud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59ADF9B" w14:textId="77777777" w:rsidR="00BF3474" w:rsidRPr="00BF3474" w:rsidRDefault="00BF3474" w:rsidP="00BF3474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03" w:type="dxa"/>
          </w:tcPr>
          <w:p w14:paraId="230123BB" w14:textId="77777777" w:rsidR="00CD2FD2" w:rsidRPr="00164510" w:rsidRDefault="00CD2FD2" w:rsidP="00CD2FD2"/>
        </w:tc>
        <w:tc>
          <w:tcPr>
            <w:tcW w:w="3219" w:type="dxa"/>
            <w:vMerge/>
            <w:tcBorders>
              <w:bottom w:val="single" w:sz="4" w:space="0" w:color="D9D9D9" w:themeColor="background1" w:themeShade="D9"/>
            </w:tcBorders>
          </w:tcPr>
          <w:p w14:paraId="7DC481A4" w14:textId="77777777" w:rsidR="00CD2FD2" w:rsidRPr="00164510" w:rsidRDefault="00CD2FD2" w:rsidP="00CD2FD2"/>
        </w:tc>
        <w:tc>
          <w:tcPr>
            <w:tcW w:w="2394" w:type="dxa"/>
            <w:vMerge/>
            <w:tcBorders>
              <w:bottom w:val="single" w:sz="4" w:space="0" w:color="D9D9D9" w:themeColor="background1" w:themeShade="D9"/>
            </w:tcBorders>
          </w:tcPr>
          <w:p w14:paraId="76AE6012" w14:textId="77777777" w:rsidR="00CD2FD2" w:rsidRPr="00164510" w:rsidRDefault="00CD2FD2" w:rsidP="00CD2FD2"/>
        </w:tc>
      </w:tr>
      <w:tr w:rsidR="00086FE3" w:rsidRPr="00164510" w14:paraId="45F400B4" w14:textId="77777777" w:rsidTr="00B4170C">
        <w:trPr>
          <w:trHeight w:val="251"/>
        </w:trPr>
        <w:tc>
          <w:tcPr>
            <w:tcW w:w="4344" w:type="dxa"/>
            <w:gridSpan w:val="3"/>
          </w:tcPr>
          <w:p w14:paraId="4BF0845D" w14:textId="65473244" w:rsidR="00CD2FD2" w:rsidRPr="00164510" w:rsidRDefault="00CD2FD2" w:rsidP="00CD2FD2"/>
        </w:tc>
        <w:tc>
          <w:tcPr>
            <w:tcW w:w="603" w:type="dxa"/>
          </w:tcPr>
          <w:p w14:paraId="6512B229" w14:textId="77777777" w:rsidR="00CD2FD2" w:rsidRPr="00164510" w:rsidRDefault="00CD2FD2" w:rsidP="00CD2FD2"/>
        </w:tc>
        <w:tc>
          <w:tcPr>
            <w:tcW w:w="3219" w:type="dxa"/>
            <w:tcBorders>
              <w:top w:val="single" w:sz="4" w:space="0" w:color="D9D9D9" w:themeColor="background1" w:themeShade="D9"/>
            </w:tcBorders>
          </w:tcPr>
          <w:p w14:paraId="1949A896" w14:textId="50515D17" w:rsidR="00CD2FD2" w:rsidRPr="00164510" w:rsidRDefault="00CB1C06" w:rsidP="00CD2FD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1439502" wp14:editId="21E47AB8">
                      <wp:simplePos x="0" y="0"/>
                      <wp:positionH relativeFrom="column">
                        <wp:posOffset>-281305</wp:posOffset>
                      </wp:positionH>
                      <wp:positionV relativeFrom="paragraph">
                        <wp:posOffset>227330</wp:posOffset>
                      </wp:positionV>
                      <wp:extent cx="4160520" cy="1404620"/>
                      <wp:effectExtent l="0" t="0" r="0" b="0"/>
                      <wp:wrapNone/>
                      <wp:docPr id="4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05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2EDCC" w14:textId="039E0AC6" w:rsidR="00CB1C06" w:rsidRPr="00164510" w:rsidRDefault="00CB1C06" w:rsidP="00CB1C06">
                                  <w:pPr>
                                    <w:pStyle w:val="Ttulo1"/>
                                  </w:pPr>
                                  <w:r>
                                    <w:t>PROYECTOS</w:t>
                                  </w:r>
                                </w:p>
                                <w:p w14:paraId="068036F4" w14:textId="02654350" w:rsidR="00B4170C" w:rsidRDefault="004F1610" w:rsidP="00CB1C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Visualizar mis Proyectos en mi Portafolio: </w:t>
                                  </w:r>
                                </w:p>
                                <w:p w14:paraId="01D3F69C" w14:textId="0BEA905F" w:rsidR="004F1610" w:rsidRPr="00B4170C" w:rsidRDefault="004F1610" w:rsidP="00CB1C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LINK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DEL PORTAFOLIO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1439502" id="_x0000_s1028" type="#_x0000_t202" style="position:absolute;margin-left:-22.15pt;margin-top:17.9pt;width:327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" stroked="f">
                      <v:textbox style="mso-fit-shape-to-text:t">
                        <w:txbxContent>
                          <w:p w14:paraId="4C22EDCC" w14:textId="039E0AC6" w:rsidR="00CB1C06" w:rsidRPr="00164510" w:rsidRDefault="00CB1C06" w:rsidP="00CB1C06">
                            <w:pPr>
                              <w:pStyle w:val="Ttulo1"/>
                            </w:pPr>
                            <w:r>
                              <w:t>PROYECTOS</w:t>
                            </w:r>
                          </w:p>
                          <w:p w14:paraId="068036F4" w14:textId="02654350" w:rsidR="00B4170C" w:rsidRDefault="004F1610" w:rsidP="00CB1C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Visualizar mis Proyectos en mi Portafolio: </w:t>
                            </w:r>
                          </w:p>
                          <w:p w14:paraId="01D3F69C" w14:textId="0BEA905F" w:rsidR="004F1610" w:rsidRPr="00B4170C" w:rsidRDefault="004F1610" w:rsidP="00CB1C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LINK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DEL PORTAFOLIO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94" w:type="dxa"/>
            <w:tcBorders>
              <w:top w:val="single" w:sz="4" w:space="0" w:color="D9D9D9" w:themeColor="background1" w:themeShade="D9"/>
            </w:tcBorders>
          </w:tcPr>
          <w:p w14:paraId="39D5463A" w14:textId="77777777" w:rsidR="00CD2FD2" w:rsidRPr="00164510" w:rsidRDefault="00CD2FD2" w:rsidP="00CD2FD2"/>
        </w:tc>
      </w:tr>
      <w:tr w:rsidR="00086FE3" w:rsidRPr="00164510" w14:paraId="6D718326" w14:textId="77777777" w:rsidTr="00B4170C">
        <w:trPr>
          <w:trHeight w:val="1739"/>
        </w:trPr>
        <w:tc>
          <w:tcPr>
            <w:tcW w:w="4344" w:type="dxa"/>
            <w:gridSpan w:val="3"/>
            <w:tcBorders>
              <w:right w:val="single" w:sz="4" w:space="0" w:color="D9D9D9" w:themeColor="background1" w:themeShade="D9"/>
            </w:tcBorders>
          </w:tcPr>
          <w:p w14:paraId="3CCBC6DE" w14:textId="7B254A4F" w:rsidR="00144072" w:rsidRPr="00164510" w:rsidRDefault="00144072" w:rsidP="00144072">
            <w:pPr>
              <w:pStyle w:val="Ttulo1"/>
            </w:pPr>
          </w:p>
          <w:p w14:paraId="70990571" w14:textId="5AFD72F6" w:rsidR="00144072" w:rsidRPr="00164510" w:rsidRDefault="00144072" w:rsidP="00144072"/>
          <w:p w14:paraId="06E87EE1" w14:textId="669C6355" w:rsidR="00552F9B" w:rsidRPr="00164510" w:rsidRDefault="00552F9B" w:rsidP="00552F9B"/>
        </w:tc>
        <w:tc>
          <w:tcPr>
            <w:tcW w:w="603" w:type="dxa"/>
            <w:tcBorders>
              <w:left w:val="single" w:sz="4" w:space="0" w:color="D9D9D9" w:themeColor="background1" w:themeShade="D9"/>
            </w:tcBorders>
          </w:tcPr>
          <w:p w14:paraId="2058230E" w14:textId="77777777" w:rsidR="00144072" w:rsidRPr="00164510" w:rsidRDefault="00144072" w:rsidP="00144072">
            <w:pPr>
              <w:pStyle w:val="Ttulo1"/>
            </w:pPr>
          </w:p>
        </w:tc>
        <w:tc>
          <w:tcPr>
            <w:tcW w:w="5613" w:type="dxa"/>
            <w:gridSpan w:val="2"/>
          </w:tcPr>
          <w:p w14:paraId="2CD473F7" w14:textId="4ED4AF2E" w:rsidR="00A6425D" w:rsidRPr="00164510" w:rsidRDefault="00A6425D" w:rsidP="00092E6C"/>
        </w:tc>
      </w:tr>
    </w:tbl>
    <w:p w14:paraId="36C14064" w14:textId="1EB0D6B8" w:rsidR="005A20B8" w:rsidRDefault="005A20B8"/>
    <w:p w14:paraId="3675F102" w14:textId="65ABAE05" w:rsidR="00CB1C06" w:rsidRPr="00CB1C06" w:rsidRDefault="00CB1C06" w:rsidP="00CB1C06"/>
    <w:p w14:paraId="063FDCEC" w14:textId="205595DC" w:rsidR="00CB1C06" w:rsidRPr="00CB1C06" w:rsidRDefault="00CB1C06" w:rsidP="00CB1C06"/>
    <w:p w14:paraId="4F44D66D" w14:textId="1EE2FDC6" w:rsidR="00CB1C06" w:rsidRPr="00CB1C06" w:rsidRDefault="00CB1C06" w:rsidP="00CB1C06"/>
    <w:p w14:paraId="052E572C" w14:textId="372E446F" w:rsidR="00CB1C06" w:rsidRPr="00CB1C06" w:rsidRDefault="00CB1C06" w:rsidP="00CB1C06"/>
    <w:p w14:paraId="7C67AAFD" w14:textId="2A4CF5E6" w:rsidR="00CB1C06" w:rsidRPr="00CB1C06" w:rsidRDefault="00CB1C06" w:rsidP="00CB1C06"/>
    <w:p w14:paraId="1504FF60" w14:textId="65823A44" w:rsidR="00CB1C06" w:rsidRPr="00CB1C06" w:rsidRDefault="00CB1C06" w:rsidP="00CB1C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7E8E06" wp14:editId="50022801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2360930" cy="1404620"/>
                <wp:effectExtent l="0" t="0" r="889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4A3A4" w14:textId="1EA3CCEE" w:rsidR="00BF3474" w:rsidRPr="00164510" w:rsidRDefault="00BF3474" w:rsidP="00BF3474">
                            <w:pPr>
                              <w:pStyle w:val="Ttulo1"/>
                            </w:pPr>
                            <w:r>
                              <w:t>educación</w:t>
                            </w:r>
                          </w:p>
                          <w:p w14:paraId="417686F8" w14:textId="30857AB1" w:rsidR="00BF3474" w:rsidRPr="00164510" w:rsidRDefault="00BF3474" w:rsidP="00BF3474">
                            <w:pPr>
                              <w:pStyle w:val="Ttulo2"/>
                            </w:pPr>
                            <w:r>
                              <w:t>computación e informática</w:t>
                            </w:r>
                          </w:p>
                          <w:p w14:paraId="7B24C15D" w14:textId="28D6FD2A" w:rsidR="00BF3474" w:rsidRPr="00164510" w:rsidRDefault="00BF3474" w:rsidP="00BF3474">
                            <w:pPr>
                              <w:pStyle w:val="Ttulo4"/>
                            </w:pPr>
                            <w:r>
                              <w:t>Cibertec</w:t>
                            </w:r>
                          </w:p>
                          <w:p w14:paraId="0DEF9DF4" w14:textId="1CF3F9D5" w:rsidR="00BF3474" w:rsidRDefault="00BF3474" w:rsidP="00BF3474">
                            <w:r>
                              <w:t>2021 - Presente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E8E06" id="_x0000_s1029" type="#_x0000_t202" style="position:absolute;margin-left:0;margin-top:9.5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" stroked="f">
                <v:textbox style="mso-fit-shape-to-text:t">
                  <w:txbxContent>
                    <w:p w14:paraId="1F34A3A4" w14:textId="1EA3CCEE" w:rsidR="00BF3474" w:rsidRPr="00164510" w:rsidRDefault="00BF3474" w:rsidP="00BF3474">
                      <w:pPr>
                        <w:pStyle w:val="Ttulo1"/>
                      </w:pPr>
                      <w:r>
                        <w:t>educación</w:t>
                      </w:r>
                    </w:p>
                    <w:p w14:paraId="417686F8" w14:textId="30857AB1" w:rsidR="00BF3474" w:rsidRPr="00164510" w:rsidRDefault="00BF3474" w:rsidP="00BF3474">
                      <w:pPr>
                        <w:pStyle w:val="Ttulo2"/>
                      </w:pPr>
                      <w:r>
                        <w:t>computación e informática</w:t>
                      </w:r>
                    </w:p>
                    <w:p w14:paraId="7B24C15D" w14:textId="28D6FD2A" w:rsidR="00BF3474" w:rsidRPr="00164510" w:rsidRDefault="00BF3474" w:rsidP="00BF3474">
                      <w:pPr>
                        <w:pStyle w:val="Ttulo4"/>
                      </w:pPr>
                      <w:r>
                        <w:t>Cibertec</w:t>
                      </w:r>
                    </w:p>
                    <w:p w14:paraId="0DEF9DF4" w14:textId="1CF3F9D5" w:rsidR="00BF3474" w:rsidRDefault="00BF3474" w:rsidP="00BF3474">
                      <w:r>
                        <w:t>2021 - Presente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72E2B8" w14:textId="36167536" w:rsidR="00CB1C06" w:rsidRPr="00CB1C06" w:rsidRDefault="00CB1C06" w:rsidP="00CB1C06"/>
    <w:p w14:paraId="47869B51" w14:textId="17D1E8A5" w:rsidR="00CB1C06" w:rsidRPr="00CB1C06" w:rsidRDefault="00CB1C06" w:rsidP="00CB1C06"/>
    <w:p w14:paraId="5844ADF3" w14:textId="14DB60FA" w:rsidR="00CB1C06" w:rsidRPr="00CB1C06" w:rsidRDefault="00CB1C06" w:rsidP="00CB1C06"/>
    <w:p w14:paraId="62B0A2AE" w14:textId="3B21B9F4" w:rsidR="00CB1C06" w:rsidRDefault="00CB1C06" w:rsidP="00CB1C06"/>
    <w:p w14:paraId="0184B114" w14:textId="17E79571" w:rsidR="00CB1C06" w:rsidRPr="00CB1C06" w:rsidRDefault="00CB1C06" w:rsidP="00CB1C06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3247E4" wp14:editId="540727A4">
                <wp:simplePos x="0" y="0"/>
                <wp:positionH relativeFrom="margin">
                  <wp:posOffset>-30480</wp:posOffset>
                </wp:positionH>
                <wp:positionV relativeFrom="paragraph">
                  <wp:posOffset>153670</wp:posOffset>
                </wp:positionV>
                <wp:extent cx="2360930" cy="1404620"/>
                <wp:effectExtent l="0" t="0" r="8890" b="254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B3437" w14:textId="21085CBC" w:rsidR="00CB1C06" w:rsidRPr="00164510" w:rsidRDefault="00CB1C06" w:rsidP="00CB1C06">
                            <w:pPr>
                              <w:pStyle w:val="Ttulo1"/>
                            </w:pPr>
                            <w:r>
                              <w:t>IDIOMAS</w:t>
                            </w:r>
                          </w:p>
                          <w:p w14:paraId="39816FA6" w14:textId="66C5E202" w:rsidR="00CB1C06" w:rsidRPr="00CB1C06" w:rsidRDefault="00CB1C06" w:rsidP="00CB1C0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B1C06">
                              <w:rPr>
                                <w:sz w:val="22"/>
                                <w:szCs w:val="22"/>
                              </w:rPr>
                              <w:t>Español – Nativo</w:t>
                            </w:r>
                          </w:p>
                          <w:p w14:paraId="0D466E5D" w14:textId="3B78C113" w:rsidR="00CB1C06" w:rsidRPr="00CB1C06" w:rsidRDefault="00CB1C06" w:rsidP="00CB1C0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B1C06">
                              <w:rPr>
                                <w:sz w:val="22"/>
                                <w:szCs w:val="22"/>
                              </w:rPr>
                              <w:t>Ingles</w:t>
                            </w:r>
                            <w:proofErr w:type="spellEnd"/>
                            <w:r w:rsidRPr="00CB1C06">
                              <w:rPr>
                                <w:sz w:val="22"/>
                                <w:szCs w:val="22"/>
                              </w:rPr>
                              <w:t xml:space="preserve"> - Intermedio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247E4" id="_x0000_s1030" type="#_x0000_t202" style="position:absolute;margin-left:-2.4pt;margin-top:12.1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" stroked="f">
                <v:textbox style="mso-fit-shape-to-text:t">
                  <w:txbxContent>
                    <w:p w14:paraId="7D5B3437" w14:textId="21085CBC" w:rsidR="00CB1C06" w:rsidRPr="00164510" w:rsidRDefault="00CB1C06" w:rsidP="00CB1C06">
                      <w:pPr>
                        <w:pStyle w:val="Ttulo1"/>
                      </w:pPr>
                      <w:r>
                        <w:t>IDIOMAS</w:t>
                      </w:r>
                    </w:p>
                    <w:p w14:paraId="39816FA6" w14:textId="66C5E202" w:rsidR="00CB1C06" w:rsidRPr="00CB1C06" w:rsidRDefault="00CB1C06" w:rsidP="00CB1C06">
                      <w:pPr>
                        <w:rPr>
                          <w:sz w:val="22"/>
                          <w:szCs w:val="22"/>
                        </w:rPr>
                      </w:pPr>
                      <w:r w:rsidRPr="00CB1C06">
                        <w:rPr>
                          <w:sz w:val="22"/>
                          <w:szCs w:val="22"/>
                        </w:rPr>
                        <w:t>Español – Nativo</w:t>
                      </w:r>
                    </w:p>
                    <w:p w14:paraId="0D466E5D" w14:textId="3B78C113" w:rsidR="00CB1C06" w:rsidRPr="00CB1C06" w:rsidRDefault="00CB1C06" w:rsidP="00CB1C06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CB1C06">
                        <w:rPr>
                          <w:sz w:val="22"/>
                          <w:szCs w:val="22"/>
                        </w:rPr>
                        <w:t>Ingles</w:t>
                      </w:r>
                      <w:proofErr w:type="spellEnd"/>
                      <w:r w:rsidRPr="00CB1C06">
                        <w:rPr>
                          <w:sz w:val="22"/>
                          <w:szCs w:val="22"/>
                        </w:rPr>
                        <w:t xml:space="preserve"> - Intermedio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sectPr w:rsidR="00CB1C06" w:rsidRPr="00CB1C06" w:rsidSect="00164510">
      <w:headerReference w:type="default" r:id="rId12"/>
      <w:footerReference w:type="default" r:id="rId13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0470" w14:textId="77777777" w:rsidR="00AC3E2F" w:rsidRDefault="00AC3E2F" w:rsidP="00B21D64">
      <w:pPr>
        <w:spacing w:after="0" w:line="240" w:lineRule="auto"/>
      </w:pPr>
      <w:r>
        <w:separator/>
      </w:r>
    </w:p>
  </w:endnote>
  <w:endnote w:type="continuationSeparator" w:id="0">
    <w:p w14:paraId="6DF90AE6" w14:textId="77777777" w:rsidR="00AC3E2F" w:rsidRDefault="00AC3E2F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0710" w14:textId="77777777" w:rsidR="00A96376" w:rsidRDefault="00A96376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6E0DF6" wp14:editId="4C1A730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ángulo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883CB" id="Rectángulo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A7C59" w14:textId="77777777" w:rsidR="00AC3E2F" w:rsidRDefault="00AC3E2F" w:rsidP="00B21D64">
      <w:pPr>
        <w:spacing w:after="0" w:line="240" w:lineRule="auto"/>
      </w:pPr>
      <w:r>
        <w:separator/>
      </w:r>
    </w:p>
  </w:footnote>
  <w:footnote w:type="continuationSeparator" w:id="0">
    <w:p w14:paraId="463AE3CF" w14:textId="77777777" w:rsidR="00AC3E2F" w:rsidRDefault="00AC3E2F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28DA" w14:textId="77777777" w:rsidR="00B21D64" w:rsidRDefault="00997E86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5D7F18A" wp14:editId="1859FDE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upo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ángulo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ángulo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ángulo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3D4679" id="Grupo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">
              <v:rect id="Rectángulo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ángulo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ángulo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github&quot; Emoji - Download for free – Iconduck" style="width:384pt;height:379.5pt;visibility:visible;mso-wrap-style:square" o:bullet="t">
        <v:imagedata r:id="rId1" o:title="github&quot; Emoji - Download for free – Iconduck"/>
      </v:shape>
    </w:pict>
  </w:numPicBullet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ListaConVietas"/>
    <w:lvl w:ilvl="0">
      <w:start w:val="1"/>
      <w:numFmt w:val="bullet"/>
      <w:pStyle w:val="Listaconvietas0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10C"/>
    <w:multiLevelType w:val="hybridMultilevel"/>
    <w:tmpl w:val="6282756C"/>
    <w:lvl w:ilvl="0" w:tplc="230E33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0422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EA0B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C3C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9C95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1065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E44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E81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9A71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ListaConVietas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31063653">
    <w:abstractNumId w:val="7"/>
  </w:num>
  <w:num w:numId="2" w16cid:durableId="1094395336">
    <w:abstractNumId w:val="9"/>
  </w:num>
  <w:num w:numId="3" w16cid:durableId="1139961980">
    <w:abstractNumId w:val="6"/>
  </w:num>
  <w:num w:numId="4" w16cid:durableId="1455096801">
    <w:abstractNumId w:val="3"/>
  </w:num>
  <w:num w:numId="5" w16cid:durableId="286393690">
    <w:abstractNumId w:val="5"/>
  </w:num>
  <w:num w:numId="6" w16cid:durableId="1878203203">
    <w:abstractNumId w:val="8"/>
  </w:num>
  <w:num w:numId="7" w16cid:durableId="1542282712">
    <w:abstractNumId w:val="0"/>
  </w:num>
  <w:num w:numId="8" w16cid:durableId="408843429">
    <w:abstractNumId w:val="1"/>
  </w:num>
  <w:num w:numId="9" w16cid:durableId="305403756">
    <w:abstractNumId w:val="4"/>
  </w:num>
  <w:num w:numId="10" w16cid:durableId="1727952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74"/>
    <w:rsid w:val="000161E1"/>
    <w:rsid w:val="00021303"/>
    <w:rsid w:val="00086FE3"/>
    <w:rsid w:val="00092E6C"/>
    <w:rsid w:val="00107E81"/>
    <w:rsid w:val="00114258"/>
    <w:rsid w:val="00144072"/>
    <w:rsid w:val="00147ABD"/>
    <w:rsid w:val="00164510"/>
    <w:rsid w:val="0021475C"/>
    <w:rsid w:val="003C0BB5"/>
    <w:rsid w:val="004067B9"/>
    <w:rsid w:val="004103C0"/>
    <w:rsid w:val="00411FE7"/>
    <w:rsid w:val="00432C66"/>
    <w:rsid w:val="00452292"/>
    <w:rsid w:val="004865C2"/>
    <w:rsid w:val="004B4147"/>
    <w:rsid w:val="004F1610"/>
    <w:rsid w:val="00552F9B"/>
    <w:rsid w:val="005636A7"/>
    <w:rsid w:val="005A20B8"/>
    <w:rsid w:val="005B6A69"/>
    <w:rsid w:val="005B7DB3"/>
    <w:rsid w:val="005E1E79"/>
    <w:rsid w:val="0061223C"/>
    <w:rsid w:val="0061400D"/>
    <w:rsid w:val="00621B5C"/>
    <w:rsid w:val="006C2DFF"/>
    <w:rsid w:val="007571B5"/>
    <w:rsid w:val="007772B1"/>
    <w:rsid w:val="007F700D"/>
    <w:rsid w:val="008424CE"/>
    <w:rsid w:val="00890F1A"/>
    <w:rsid w:val="008D3BD4"/>
    <w:rsid w:val="008D70C9"/>
    <w:rsid w:val="008E2197"/>
    <w:rsid w:val="00997E86"/>
    <w:rsid w:val="009B7D45"/>
    <w:rsid w:val="009E4CA9"/>
    <w:rsid w:val="00A21AF8"/>
    <w:rsid w:val="00A6425D"/>
    <w:rsid w:val="00A94714"/>
    <w:rsid w:val="00A96376"/>
    <w:rsid w:val="00AC3E2F"/>
    <w:rsid w:val="00B03ED5"/>
    <w:rsid w:val="00B21D64"/>
    <w:rsid w:val="00B4170C"/>
    <w:rsid w:val="00B73E22"/>
    <w:rsid w:val="00BB7CE4"/>
    <w:rsid w:val="00BC33C3"/>
    <w:rsid w:val="00BF0DAF"/>
    <w:rsid w:val="00BF3474"/>
    <w:rsid w:val="00C05345"/>
    <w:rsid w:val="00C344AA"/>
    <w:rsid w:val="00C37B1A"/>
    <w:rsid w:val="00C777FF"/>
    <w:rsid w:val="00CB1C06"/>
    <w:rsid w:val="00CD2FD2"/>
    <w:rsid w:val="00D12DFD"/>
    <w:rsid w:val="00D62B7E"/>
    <w:rsid w:val="00F15FD1"/>
    <w:rsid w:val="00F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A76B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s-E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Ttulo1">
    <w:name w:val="heading 1"/>
    <w:basedOn w:val="Normal"/>
    <w:next w:val="Normal"/>
    <w:link w:val="Ttulo1C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161E1"/>
  </w:style>
  <w:style w:type="paragraph" w:styleId="Piedepgina">
    <w:name w:val="footer"/>
    <w:basedOn w:val="Normal"/>
    <w:link w:val="Piedepgina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161E1"/>
  </w:style>
  <w:style w:type="paragraph" w:styleId="Prrafodelista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90F1A"/>
    <w:rPr>
      <w:color w:val="808080"/>
    </w:rPr>
  </w:style>
  <w:style w:type="paragraph" w:customStyle="1" w:styleId="Logotipo">
    <w:name w:val="Logotipo"/>
    <w:basedOn w:val="Normal"/>
    <w:link w:val="Carcterdelogotipo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tulo">
    <w:name w:val="Title"/>
    <w:basedOn w:val="Normal"/>
    <w:next w:val="Normal"/>
    <w:link w:val="TtuloC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Carcterdelogotipo">
    <w:name w:val="Carácter de logotipo"/>
    <w:basedOn w:val="Fuentedeprrafopredeter"/>
    <w:link w:val="Logotipo"/>
    <w:uiPriority w:val="12"/>
    <w:rsid w:val="000161E1"/>
    <w:rPr>
      <w:b/>
      <w:caps/>
      <w:color w:val="FFFFFF" w:themeColor="background1"/>
      <w:sz w:val="108"/>
    </w:rPr>
  </w:style>
  <w:style w:type="character" w:customStyle="1" w:styleId="TtuloCar">
    <w:name w:val="Título Car"/>
    <w:basedOn w:val="Fuentedeprrafopredeter"/>
    <w:link w:val="Ttulo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Puesto">
    <w:name w:val="Puesto"/>
    <w:basedOn w:val="Normal"/>
    <w:link w:val="Carcterdepuestodetrabajo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Carcterdepuestodetrabajo">
    <w:name w:val="Carácter de puesto de trabajo"/>
    <w:basedOn w:val="Fuentedeprrafopredeter"/>
    <w:link w:val="Puesto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cin">
    <w:name w:val="Introducción"/>
    <w:basedOn w:val="Normal"/>
    <w:link w:val="Carcterdeintroduccin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o">
    <w:name w:val="Contacto"/>
    <w:basedOn w:val="Normal"/>
    <w:link w:val="Carcterdecontacto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Carcterdeintroduccin">
    <w:name w:val="Carácter de introducción"/>
    <w:basedOn w:val="Fuentedeprrafopredeter"/>
    <w:link w:val="Introduccin"/>
    <w:uiPriority w:val="15"/>
    <w:rsid w:val="000161E1"/>
    <w:rPr>
      <w:i/>
      <w:color w:val="1D3251" w:themeColor="accent5" w:themeShade="40"/>
      <w:sz w:val="28"/>
    </w:rPr>
  </w:style>
  <w:style w:type="paragraph" w:customStyle="1" w:styleId="Aptitud">
    <w:name w:val="Aptitud"/>
    <w:basedOn w:val="Normal"/>
    <w:link w:val="Carcterdeaptitud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arcterdecontacto">
    <w:name w:val="Carácter de contacto"/>
    <w:basedOn w:val="Fuentedeprrafopredeter"/>
    <w:link w:val="Contacto"/>
    <w:uiPriority w:val="14"/>
    <w:rsid w:val="000161E1"/>
    <w:rPr>
      <w:rFonts w:asciiTheme="majorHAnsi" w:hAnsiTheme="majorHAnsi"/>
      <w:sz w:val="22"/>
    </w:rPr>
  </w:style>
  <w:style w:type="paragraph" w:customStyle="1" w:styleId="Puntuacindeaptitud">
    <w:name w:val="Puntuación de aptitud"/>
    <w:basedOn w:val="Normal"/>
    <w:link w:val="Carcterdepuntuacindeaptitud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Carcterdeaptitud">
    <w:name w:val="Carácter de aptitud"/>
    <w:basedOn w:val="Fuentedeprrafopredeter"/>
    <w:link w:val="Aptitud"/>
    <w:uiPriority w:val="17"/>
    <w:rsid w:val="000161E1"/>
    <w:rPr>
      <w:kern w:val="24"/>
    </w:rPr>
  </w:style>
  <w:style w:type="character" w:customStyle="1" w:styleId="Ttulo2Car">
    <w:name w:val="Título 2 Car"/>
    <w:basedOn w:val="Fuentedeprrafopredeter"/>
    <w:link w:val="Ttulo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Carcterdepuntuacindeaptitud">
    <w:name w:val="Carácter de puntuación de aptitud"/>
    <w:basedOn w:val="Fuentedeprrafopredeter"/>
    <w:link w:val="Puntuacindeaptitud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Ttulo3Car">
    <w:name w:val="Título 3 Car"/>
    <w:basedOn w:val="Fuentedeprrafopredeter"/>
    <w:link w:val="Ttulo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52F9B"/>
    <w:rPr>
      <w:rFonts w:eastAsiaTheme="majorEastAsia" w:cstheme="majorBidi"/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aconvietas0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ListaConVietas">
    <w:name w:val="ListaConViñetas"/>
    <w:uiPriority w:val="99"/>
    <w:rsid w:val="00A6425D"/>
    <w:pPr>
      <w:numPr>
        <w:numId w:val="8"/>
      </w:numPr>
    </w:pPr>
  </w:style>
  <w:style w:type="paragraph" w:customStyle="1" w:styleId="Descripcindeltrabajo">
    <w:name w:val="Descripción del trabajo"/>
    <w:basedOn w:val="Normal"/>
    <w:link w:val="Carcterdedescripcindelelemento"/>
    <w:uiPriority w:val="18"/>
    <w:qFormat/>
    <w:rsid w:val="00A6425D"/>
    <w:pPr>
      <w:spacing w:after="0"/>
    </w:pPr>
  </w:style>
  <w:style w:type="character" w:customStyle="1" w:styleId="Carcterdedescripcindelelemento">
    <w:name w:val="Carácter de descripción del elemento"/>
    <w:basedOn w:val="Fuentedeprrafopredeter"/>
    <w:link w:val="Descripcindeltrabajo"/>
    <w:uiPriority w:val="18"/>
    <w:rsid w:val="000161E1"/>
  </w:style>
  <w:style w:type="character" w:styleId="Hipervnculo">
    <w:name w:val="Hyperlink"/>
    <w:basedOn w:val="Fuentedeprrafopredeter"/>
    <w:uiPriority w:val="99"/>
    <w:unhideWhenUsed/>
    <w:rsid w:val="005E1E79"/>
    <w:rPr>
      <w:color w:val="FE006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1E79"/>
    <w:rPr>
      <w:color w:val="FE0066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1FE7"/>
    <w:rPr>
      <w:color w:val="605E5C"/>
      <w:shd w:val="clear" w:color="auto" w:fill="E1DFDD"/>
    </w:rPr>
  </w:style>
  <w:style w:type="paragraph" w:customStyle="1" w:styleId="9EFBDE5AECDD42FCA2D3DE4727668D1C">
    <w:name w:val="9EFBDE5AECDD42FCA2D3DE4727668D1C"/>
    <w:rsid w:val="00092E6C"/>
    <w:pPr>
      <w:spacing w:line="259" w:lineRule="auto"/>
    </w:pPr>
    <w:rPr>
      <w:rFonts w:eastAsiaTheme="minorEastAsia"/>
      <w:color w:val="auto"/>
      <w:sz w:val="22"/>
      <w:szCs w:val="22"/>
      <w:lang w:val="es-PE" w:eastAsia="es-PE"/>
    </w:rPr>
  </w:style>
  <w:style w:type="character" w:customStyle="1" w:styleId="vanity-namedomain">
    <w:name w:val="vanity-name__domain"/>
    <w:basedOn w:val="Fuentedeprrafopredeter"/>
    <w:rsid w:val="009E4CA9"/>
  </w:style>
  <w:style w:type="character" w:customStyle="1" w:styleId="break-words">
    <w:name w:val="break-words"/>
    <w:basedOn w:val="Fuentedeprrafopredeter"/>
    <w:rsid w:val="009E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carlos-rosales-morale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Rosales\AppData\Roaming\Microsoft\Templates\Curr&#237;culum%20v&#237;tae%20con%20iniciales%20modernas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iniciales modernas.dotx</Template>
  <TotalTime>0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2023-01-16T06:36:00Z</dcterms:created>
  <dcterms:modified xsi:type="dcterms:W3CDTF">2023-01-28T06:00:00Z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